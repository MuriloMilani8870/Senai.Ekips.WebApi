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C13E43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Ekips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C13E43">
                              <w:pPr>
                                <w:pStyle w:val="Subttulo1"/>
                              </w:pPr>
                              <w:proofErr w:type="spellStart"/>
                              <w:r>
                                <w:t>Ekips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314F1E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314F1E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132536">
          <w:pPr>
            <w:rPr>
              <w:rFonts w:eastAsiaTheme="minorHAnsi"/>
              <w:lang w:eastAsia="en-US"/>
            </w:rPr>
          </w:pPr>
          <w:bookmarkStart w:id="0" w:name="_GoBack"/>
          <w:bookmarkEnd w:id="0"/>
          <w:r w:rsidRPr="00132536">
            <w:rPr>
              <w:rFonts w:eastAsiaTheme="minorHAnsi"/>
              <w:noProof/>
              <w:lang w:eastAsia="en-US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3383280</wp:posOffset>
                    </wp:positionV>
                    <wp:extent cx="2360930" cy="962025"/>
                    <wp:effectExtent l="0" t="0" r="12065" b="2857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9620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13E43" w:rsidRDefault="00243DD5" w:rsidP="00243DD5">
                                <w:pPr>
                                  <w:spacing w:line="240" w:lineRule="auto"/>
                                </w:pPr>
                                <w:r>
                                  <w:t>Rafael Pieri</w:t>
                                </w:r>
                              </w:p>
                              <w:p w:rsidR="00C13E43" w:rsidRDefault="00C13E43" w:rsidP="00243DD5">
                                <w:pPr>
                                  <w:spacing w:line="240" w:lineRule="auto"/>
                                </w:pPr>
                                <w:r>
                                  <w:t>Murilo Milani</w:t>
                                </w:r>
                              </w:p>
                              <w:p w:rsidR="00243DD5" w:rsidRDefault="00243DD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" o:spid="_x0000_s1028" type="#_x0000_t202" style="position:absolute;margin-left:0;margin-top:266.4pt;width:185.9pt;height:75.75pt;z-index:251665408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" strokecolor="white [3212]">
                    <v:textbox>
                      <w:txbxContent>
                        <w:p w:rsidR="00C13E43" w:rsidRDefault="00243DD5" w:rsidP="00243DD5">
                          <w:pPr>
                            <w:spacing w:line="240" w:lineRule="auto"/>
                          </w:pPr>
                          <w:r>
                            <w:t>Rafael Pieri</w:t>
                          </w:r>
                        </w:p>
                        <w:p w:rsidR="00C13E43" w:rsidRDefault="00C13E43" w:rsidP="00243DD5">
                          <w:pPr>
                            <w:spacing w:line="240" w:lineRule="auto"/>
                          </w:pPr>
                          <w:r>
                            <w:t>Murilo Milani</w:t>
                          </w:r>
                        </w:p>
                        <w:p w:rsidR="00243DD5" w:rsidRDefault="00243DD5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92337"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14F1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314F1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14F1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314F1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14F1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314F1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314F1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314F1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314F1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14F1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314F1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314F1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14F1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314F1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314F1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14F1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14F1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14F1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14F1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314F1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132536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1" w:name="_Toc533767843"/>
      <w:r>
        <w:lastRenderedPageBreak/>
        <w:t>Resumo</w:t>
      </w:r>
      <w:bookmarkEnd w:id="1"/>
      <w:r>
        <w:t xml:space="preserve"> </w:t>
      </w:r>
    </w:p>
    <w:p w:rsidR="00DA19B6" w:rsidRPr="00FF15DA" w:rsidRDefault="00C3410A">
      <w:pPr>
        <w:rPr>
          <w:rFonts w:cstheme="majorHAnsi"/>
        </w:rPr>
      </w:pPr>
      <w:r>
        <w:t xml:space="preserve"> Este documento tem como objetivo demonstrar todas as funcionalidades da plataforma</w:t>
      </w:r>
      <w:r w:rsidR="00FF15DA">
        <w:rPr>
          <w:rFonts w:cstheme="majorHAnsi"/>
        </w:rPr>
        <w:t xml:space="preserve"> </w:t>
      </w:r>
      <w:proofErr w:type="spellStart"/>
      <w:r w:rsidR="00FF15DA">
        <w:rPr>
          <w:rFonts w:cstheme="majorHAnsi"/>
        </w:rPr>
        <w:t>Ekips</w:t>
      </w:r>
      <w:proofErr w:type="spellEnd"/>
      <w:r>
        <w:rPr>
          <w:rFonts w:cstheme="majorHAnsi"/>
        </w:rPr>
        <w:t xml:space="preserve">, que visa </w:t>
      </w:r>
      <w:r w:rsidR="00873759">
        <w:rPr>
          <w:rFonts w:cstheme="majorHAnsi"/>
        </w:rPr>
        <w:t>cadastrar os</w:t>
      </w:r>
      <w:r w:rsidR="00FF15DA">
        <w:rPr>
          <w:rFonts w:cstheme="majorHAnsi"/>
        </w:rPr>
        <w:t xml:space="preserve"> funcionários</w:t>
      </w:r>
      <w:r w:rsidR="00873759">
        <w:rPr>
          <w:rFonts w:cstheme="majorHAnsi"/>
        </w:rPr>
        <w:t xml:space="preserve"> </w:t>
      </w:r>
      <w:r w:rsidR="00C2357F">
        <w:rPr>
          <w:rFonts w:cstheme="majorHAnsi"/>
        </w:rPr>
        <w:t>e usuários</w:t>
      </w:r>
      <w:r w:rsidR="00FF15DA">
        <w:rPr>
          <w:rFonts w:cstheme="majorHAnsi"/>
        </w:rPr>
        <w:t>,</w:t>
      </w:r>
      <w:r w:rsidR="00C2357F">
        <w:rPr>
          <w:rFonts w:cstheme="majorHAnsi"/>
        </w:rPr>
        <w:t xml:space="preserve"> </w:t>
      </w:r>
      <w:r w:rsidR="00873759">
        <w:rPr>
          <w:rFonts w:cstheme="majorHAnsi"/>
        </w:rPr>
        <w:t>assim como suas propriedades</w:t>
      </w:r>
      <w:r w:rsidRPr="00132536">
        <w:rPr>
          <w:rFonts w:cstheme="majorHAnsi"/>
        </w:rPr>
        <w:t xml:space="preserve">. Para isto, </w:t>
      </w:r>
      <w:r w:rsidR="00873759">
        <w:rPr>
          <w:rFonts w:cstheme="majorHAnsi"/>
        </w:rPr>
        <w:t>foi definido que eles possuiriam</w:t>
      </w:r>
      <w:r w:rsidR="00FF15DA">
        <w:rPr>
          <w:rFonts w:cstheme="majorHAnsi"/>
        </w:rPr>
        <w:t xml:space="preserve"> cargos e departamentos.</w:t>
      </w:r>
      <w:r w:rsidR="00C2357F">
        <w:rPr>
          <w:rFonts w:cstheme="majorHAnsi"/>
        </w:rPr>
        <w:t xml:space="preserve"> </w:t>
      </w:r>
      <w:r w:rsidR="00C2357F">
        <w:rPr>
          <w:rFonts w:cstheme="majorHAnsi"/>
        </w:rPr>
        <w:tab/>
      </w:r>
      <w:r w:rsidR="00C2357F">
        <w:rPr>
          <w:rFonts w:cstheme="majorHAnsi"/>
        </w:rPr>
        <w:tab/>
      </w:r>
    </w:p>
    <w:p w:rsidR="00DA19B6" w:rsidRDefault="0001427C">
      <w:pPr>
        <w:pStyle w:val="cabealho2"/>
      </w:pPr>
      <w:bookmarkStart w:id="2" w:name="_Toc533767844"/>
      <w:r>
        <w:t>Objetivos</w:t>
      </w:r>
      <w:bookmarkEnd w:id="2"/>
    </w:p>
    <w:p w:rsidR="00DA19B6" w:rsidRDefault="0001427C">
      <w:pPr>
        <w:pStyle w:val="cabealho1"/>
      </w:pPr>
      <w:bookmarkStart w:id="3" w:name="_Toc533767845"/>
      <w:r>
        <w:t xml:space="preserve">Descrição do </w:t>
      </w:r>
      <w:r w:rsidR="00952E23">
        <w:t>projeto</w:t>
      </w:r>
      <w:bookmarkEnd w:id="3"/>
    </w:p>
    <w:p w:rsidR="003433B2" w:rsidRDefault="00FF15DA" w:rsidP="00C2357F">
      <w:bookmarkStart w:id="4" w:name="_Toc533767846"/>
      <w:r>
        <w:t>A</w:t>
      </w:r>
      <w:r w:rsidR="00C2357F">
        <w:t xml:space="preserve"> </w:t>
      </w:r>
      <w:proofErr w:type="spellStart"/>
      <w:r>
        <w:t>Ekips</w:t>
      </w:r>
      <w:proofErr w:type="spellEnd"/>
      <w:r>
        <w:t xml:space="preserve"> </w:t>
      </w:r>
      <w:r w:rsidR="00C2357F">
        <w:t xml:space="preserve">tem a principal função de cadastrar </w:t>
      </w:r>
      <w:r>
        <w:t>funcionários</w:t>
      </w:r>
      <w:r w:rsidR="00C2357F">
        <w:t>.</w:t>
      </w: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4"/>
    </w:p>
    <w:p w:rsidR="008A7F37" w:rsidRDefault="00C2357F">
      <w:r>
        <w:t>O projeto permite adicionar</w:t>
      </w:r>
      <w:r w:rsidR="00FF15DA">
        <w:t xml:space="preserve"> funcionários</w:t>
      </w:r>
      <w:r>
        <w:t>, assim como suas características, sendo</w:t>
      </w:r>
      <w:r w:rsidR="00FF15DA">
        <w:t xml:space="preserve"> nome</w:t>
      </w:r>
      <w:r>
        <w:t xml:space="preserve">, </w:t>
      </w:r>
      <w:r w:rsidR="00FF15DA">
        <w:t>CPF</w:t>
      </w:r>
      <w:r>
        <w:t>,</w:t>
      </w:r>
      <w:r w:rsidR="00FF15DA">
        <w:t xml:space="preserve"> data de nascimento,</w:t>
      </w:r>
      <w:r>
        <w:t xml:space="preserve"> </w:t>
      </w:r>
      <w:r w:rsidR="00C13E43">
        <w:t>salário</w:t>
      </w:r>
      <w:r w:rsidR="00175793">
        <w:t>.</w:t>
      </w:r>
      <w:r w:rsidR="00FF15DA">
        <w:t xml:space="preserve"> </w:t>
      </w:r>
      <w:r w:rsidR="00175793">
        <w:t xml:space="preserve"> Já nos usuários será possível cadastrar </w:t>
      </w:r>
      <w:proofErr w:type="spellStart"/>
      <w:r w:rsidR="00175793">
        <w:t>email</w:t>
      </w:r>
      <w:proofErr w:type="spellEnd"/>
      <w:r w:rsidR="00175793">
        <w:t>, senha</w:t>
      </w:r>
      <w:r w:rsidR="00FF15DA">
        <w:t xml:space="preserve"> e permissão</w:t>
      </w:r>
      <w:r w:rsidR="00175793">
        <w:t xml:space="preserve">. </w:t>
      </w:r>
      <w:r>
        <w:t xml:space="preserve"> Assim podendo exibi-los de diversas formas como o cliente desejar. </w:t>
      </w:r>
      <w:r w:rsidR="008A7F37"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C13E43" w:rsidRPr="00C13E43" w:rsidRDefault="00C13E43" w:rsidP="00C13E43">
      <w:pPr>
        <w:pStyle w:val="cabealho2"/>
      </w:pPr>
      <w:bookmarkStart w:id="6" w:name="_Toc533767848"/>
      <w:r>
        <w:t>Modelo Lógico</w:t>
      </w:r>
    </w:p>
    <w:p w:rsidR="00423D5A" w:rsidRPr="00C13E43" w:rsidRDefault="00175793" w:rsidP="00C13E43">
      <w:pPr>
        <w:pStyle w:val="cabealho2"/>
        <w:rPr>
          <w:b w:val="0"/>
          <w:color w:val="2D333A"/>
          <w:sz w:val="22"/>
          <w:szCs w:val="22"/>
          <w:shd w:val="clear" w:color="auto" w:fill="FFFFFF"/>
        </w:rPr>
      </w:pPr>
      <w:r w:rsidRPr="00423D5A">
        <w:rPr>
          <w:b w:val="0"/>
          <w:color w:val="2D333A"/>
          <w:sz w:val="22"/>
          <w:szCs w:val="22"/>
          <w:shd w:val="clear" w:color="auto" w:fill="FFFFFF"/>
        </w:rPr>
        <w:t>Depois que selecionamos um SGBD, iremos mapear o modelo conceitual para ele. O projetista relaciona as características e restrições do modelo conceitual com as do modelo selecionado para implementação. O modelo lógico constitui uma representação específica de um modelo interno, utilizando as estruturas de BD suportada pelo banco escolhido</w:t>
      </w:r>
    </w:p>
    <w:bookmarkEnd w:id="6"/>
    <w:p w:rsidR="00CC7384" w:rsidRDefault="00FF15DA" w:rsidP="003433B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80BA858" wp14:editId="487AD67D">
            <wp:extent cx="5732145" cy="3406775"/>
            <wp:effectExtent l="0" t="0" r="1905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D5A" w:rsidRDefault="00423D5A" w:rsidP="008A7F37">
      <w:pPr>
        <w:pStyle w:val="cabealho2"/>
      </w:pPr>
      <w:bookmarkStart w:id="7" w:name="_Toc533767849"/>
    </w:p>
    <w:p w:rsidR="00423D5A" w:rsidRDefault="00423D5A" w:rsidP="008A7F37">
      <w:pPr>
        <w:pStyle w:val="cabealho2"/>
      </w:pPr>
    </w:p>
    <w:p w:rsidR="00423D5A" w:rsidRDefault="00423D5A" w:rsidP="008A7F37">
      <w:pPr>
        <w:pStyle w:val="cabealho2"/>
      </w:pPr>
    </w:p>
    <w:p w:rsidR="00423D5A" w:rsidRDefault="00423D5A" w:rsidP="008A7F37">
      <w:pPr>
        <w:pStyle w:val="cabealho2"/>
      </w:pPr>
    </w:p>
    <w:p w:rsidR="00423D5A" w:rsidRDefault="00423D5A" w:rsidP="008A7F37">
      <w:pPr>
        <w:pStyle w:val="cabealho2"/>
      </w:pPr>
    </w:p>
    <w:p w:rsidR="00423D5A" w:rsidRPr="00423D5A" w:rsidRDefault="00423D5A" w:rsidP="00423D5A"/>
    <w:p w:rsidR="00423D5A" w:rsidRDefault="00423D5A" w:rsidP="008A7F37">
      <w:pPr>
        <w:pStyle w:val="cabealho2"/>
      </w:pPr>
    </w:p>
    <w:p w:rsidR="00FF15DA" w:rsidRPr="00FF15DA" w:rsidRDefault="00FF15DA" w:rsidP="00FF15DA"/>
    <w:p w:rsidR="00FF15DA" w:rsidRDefault="00FF15DA" w:rsidP="008A7F37">
      <w:pPr>
        <w:pStyle w:val="cabealho2"/>
      </w:pPr>
    </w:p>
    <w:p w:rsidR="00FF15DA" w:rsidRDefault="00FF15DA" w:rsidP="008A7F37">
      <w:pPr>
        <w:pStyle w:val="cabealho2"/>
      </w:pPr>
    </w:p>
    <w:p w:rsidR="00C13E43" w:rsidRDefault="00C13E43" w:rsidP="008A7F37">
      <w:pPr>
        <w:pStyle w:val="cabealho2"/>
      </w:pPr>
    </w:p>
    <w:p w:rsidR="00C13E43" w:rsidRDefault="00C13E43" w:rsidP="008A7F37">
      <w:pPr>
        <w:pStyle w:val="cabealho2"/>
      </w:pPr>
    </w:p>
    <w:p w:rsidR="00C13E43" w:rsidRDefault="00C13E43" w:rsidP="008A7F37">
      <w:pPr>
        <w:pStyle w:val="cabealho2"/>
      </w:pPr>
    </w:p>
    <w:p w:rsidR="00193E80" w:rsidRDefault="00C92BD1" w:rsidP="008A7F37">
      <w:pPr>
        <w:pStyle w:val="cabealho2"/>
      </w:pPr>
      <w:r>
        <w:t>Modelo Físico</w:t>
      </w:r>
      <w:bookmarkStart w:id="8" w:name="_Toc533767850"/>
      <w:bookmarkEnd w:id="7"/>
    </w:p>
    <w:p w:rsidR="003433B2" w:rsidRPr="00423D5A" w:rsidRDefault="00423D5A" w:rsidP="00193E80">
      <w:pPr>
        <w:rPr>
          <w:sz w:val="22"/>
          <w:szCs w:val="22"/>
        </w:rPr>
      </w:pPr>
      <w:r w:rsidRPr="00423D5A">
        <w:rPr>
          <w:color w:val="2D333A"/>
          <w:sz w:val="22"/>
          <w:szCs w:val="22"/>
          <w:shd w:val="clear" w:color="auto" w:fill="FFFFFF"/>
        </w:rPr>
        <w:t>Aqui é trabalhado no nível mais baixo de abstração, descrevendo o modo como os dados são salvos em meios de armazenamentos, como discos e fitas, sendo exigido a definição tanto dos dispositivos de armazenamento físico como dos métodos de acesso (físico) necessários para se chegar aos dados nesse dispositivos, o que o torna dependente tanto de software como de hardware.</w:t>
      </w:r>
    </w:p>
    <w:p w:rsidR="00CC7384" w:rsidRDefault="00FF15DA" w:rsidP="00193E80">
      <w:pPr>
        <w:rPr>
          <w:noProof/>
        </w:rPr>
      </w:pPr>
      <w:r>
        <w:rPr>
          <w:noProof/>
        </w:rPr>
        <w:drawing>
          <wp:inline distT="0" distB="0" distL="0" distR="0" wp14:anchorId="44EC81EA" wp14:editId="7466A86C">
            <wp:extent cx="5732145" cy="326517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rPr>
          <w:b/>
          <w:bCs/>
          <w:sz w:val="26"/>
          <w:szCs w:val="26"/>
        </w:rPr>
      </w:pPr>
    </w:p>
    <w:p w:rsidR="00423D5A" w:rsidRPr="00423D5A" w:rsidRDefault="00423D5A" w:rsidP="00423D5A"/>
    <w:p w:rsidR="00FF15DA" w:rsidRDefault="00FF15DA" w:rsidP="00423D5A">
      <w:pPr>
        <w:pStyle w:val="cabealho2"/>
      </w:pPr>
    </w:p>
    <w:p w:rsidR="00FF15DA" w:rsidRDefault="00FF15DA" w:rsidP="00423D5A">
      <w:pPr>
        <w:pStyle w:val="cabealho2"/>
      </w:pPr>
    </w:p>
    <w:p w:rsidR="00FF15DA" w:rsidRDefault="00FF15DA" w:rsidP="00423D5A">
      <w:pPr>
        <w:pStyle w:val="cabealho2"/>
      </w:pPr>
    </w:p>
    <w:p w:rsidR="00FF15DA" w:rsidRDefault="00FF15DA" w:rsidP="00423D5A">
      <w:pPr>
        <w:pStyle w:val="cabealho2"/>
      </w:pPr>
    </w:p>
    <w:p w:rsidR="00FF15DA" w:rsidRDefault="00FF15DA" w:rsidP="00423D5A">
      <w:pPr>
        <w:pStyle w:val="cabealho2"/>
      </w:pPr>
    </w:p>
    <w:p w:rsidR="00FF15DA" w:rsidRDefault="00FF15DA" w:rsidP="00423D5A">
      <w:pPr>
        <w:pStyle w:val="cabealho2"/>
      </w:pPr>
    </w:p>
    <w:p w:rsidR="00423D5A" w:rsidRDefault="00C92BD1" w:rsidP="00423D5A">
      <w:pPr>
        <w:pStyle w:val="cabealho2"/>
      </w:pPr>
      <w:r>
        <w:t>Modelo Conceitual</w:t>
      </w:r>
      <w:bookmarkEnd w:id="8"/>
    </w:p>
    <w:p w:rsidR="00423D5A" w:rsidRPr="00423D5A" w:rsidRDefault="00423D5A" w:rsidP="00423D5A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/>
          <w:color w:val="2D333A"/>
          <w:sz w:val="22"/>
          <w:szCs w:val="22"/>
        </w:rPr>
      </w:pPr>
      <w:r w:rsidRPr="00423D5A">
        <w:rPr>
          <w:rFonts w:asciiTheme="minorHAnsi" w:hAnsiTheme="minorHAnsi"/>
          <w:color w:val="2D333A"/>
          <w:sz w:val="22"/>
          <w:szCs w:val="22"/>
        </w:rPr>
        <w:t>O objetivo aqui é criar um modelo conceitual de forma gráfica, sendo este chamado de Diagrama Entidade e Relacionamento (DER), que identificará todas as entidades e relacionamentos de uma forma global. Aqui é evitado qualquer detalhamento específico do modelo de BD.</w:t>
      </w:r>
    </w:p>
    <w:p w:rsidR="00423D5A" w:rsidRPr="00423D5A" w:rsidRDefault="00FF15DA" w:rsidP="00423D5A">
      <w:r>
        <w:rPr>
          <w:noProof/>
        </w:rPr>
        <w:drawing>
          <wp:inline distT="0" distB="0" distL="0" distR="0" wp14:anchorId="0B37F98A" wp14:editId="27AA6616">
            <wp:extent cx="5732145" cy="3823970"/>
            <wp:effectExtent l="0" t="0" r="1905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84" w:rsidRDefault="00CC7384" w:rsidP="003433B2">
      <w:pPr>
        <w:jc w:val="center"/>
        <w:rPr>
          <w:noProof/>
        </w:rPr>
      </w:pPr>
    </w:p>
    <w:p w:rsidR="00193E80" w:rsidRDefault="00193E80">
      <w:pPr>
        <w:sectPr w:rsidR="00193E80" w:rsidSect="00132536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4915" w:type="pct"/>
        <w:tblLook w:val="04E0" w:firstRow="1" w:lastRow="1" w:firstColumn="1" w:lastColumn="0" w:noHBand="0" w:noVBand="1"/>
        <w:tblDescription w:val="Tabela de capital inicial"/>
      </w:tblPr>
      <w:tblGrid>
        <w:gridCol w:w="1307"/>
        <w:gridCol w:w="1025"/>
        <w:gridCol w:w="936"/>
        <w:gridCol w:w="934"/>
        <w:gridCol w:w="934"/>
        <w:gridCol w:w="934"/>
        <w:gridCol w:w="934"/>
        <w:gridCol w:w="934"/>
        <w:gridCol w:w="846"/>
        <w:gridCol w:w="80"/>
      </w:tblGrid>
      <w:tr w:rsidR="00175793" w:rsidTr="00175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3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pct"/>
          </w:tcPr>
          <w:p w:rsidR="00DA19B6" w:rsidRDefault="00DA19B6"/>
        </w:tc>
        <w:tc>
          <w:tcPr>
            <w:tcW w:w="578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28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27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27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27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27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27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22" w:type="pct"/>
            <w:gridSpan w:val="2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175793">
        <w:trPr>
          <w:cantSplit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78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8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2" w:type="pct"/>
            <w:gridSpan w:val="2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793" w:rsidTr="001757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78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8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2" w:type="pct"/>
            <w:gridSpan w:val="2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75793" w:rsidTr="00175793">
        <w:trPr>
          <w:gridAfter w:val="1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wAfter w:w="45" w:type="pct"/>
          <w:cantSplit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pct"/>
          </w:tcPr>
          <w:p w:rsidR="00175793" w:rsidRDefault="00175793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78" w:type="pct"/>
          </w:tcPr>
          <w:p w:rsidR="00175793" w:rsidRDefault="00175793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8" w:type="pct"/>
          </w:tcPr>
          <w:p w:rsidR="00175793" w:rsidRDefault="00175793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175793" w:rsidRDefault="00175793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175793" w:rsidRDefault="00175793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175793" w:rsidRDefault="00175793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pct"/>
            <w:gridSpan w:val="2"/>
          </w:tcPr>
          <w:p w:rsidR="00175793" w:rsidRDefault="00175793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" w:type="pct"/>
          </w:tcPr>
          <w:p w:rsidR="00175793" w:rsidRDefault="00175793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Pr="003433B2" w:rsidRDefault="00314F1E" w:rsidP="00F03B38">
      <w:pPr>
        <w:rPr>
          <w:sz w:val="28"/>
          <w:szCs w:val="28"/>
        </w:rPr>
      </w:pPr>
      <w:hyperlink r:id="rId15" w:history="1">
        <w:r w:rsidR="003433B2" w:rsidRPr="003433B2">
          <w:rPr>
            <w:rStyle w:val="Hyperlink"/>
            <w:sz w:val="28"/>
            <w:szCs w:val="28"/>
          </w:rPr>
          <w:t>https://www.w3schools.com/</w:t>
        </w:r>
      </w:hyperlink>
    </w:p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132536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F1E" w:rsidRDefault="00314F1E">
      <w:pPr>
        <w:spacing w:after="0" w:line="240" w:lineRule="auto"/>
      </w:pPr>
      <w:r>
        <w:separator/>
      </w:r>
    </w:p>
  </w:endnote>
  <w:endnote w:type="continuationSeparator" w:id="0">
    <w:p w:rsidR="00314F1E" w:rsidRDefault="00314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314F1E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F1E" w:rsidRDefault="00314F1E">
      <w:pPr>
        <w:spacing w:after="0" w:line="240" w:lineRule="auto"/>
      </w:pPr>
      <w:r>
        <w:separator/>
      </w:r>
    </w:p>
  </w:footnote>
  <w:footnote w:type="continuationSeparator" w:id="0">
    <w:p w:rsidR="00314F1E" w:rsidRDefault="00314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32536"/>
    <w:rsid w:val="00173F68"/>
    <w:rsid w:val="00175793"/>
    <w:rsid w:val="00193E80"/>
    <w:rsid w:val="001E537E"/>
    <w:rsid w:val="00243DD5"/>
    <w:rsid w:val="002C440D"/>
    <w:rsid w:val="002E0003"/>
    <w:rsid w:val="00314F1E"/>
    <w:rsid w:val="003433B2"/>
    <w:rsid w:val="00362822"/>
    <w:rsid w:val="00376460"/>
    <w:rsid w:val="003A1B68"/>
    <w:rsid w:val="00423D5A"/>
    <w:rsid w:val="00456E37"/>
    <w:rsid w:val="0046629B"/>
    <w:rsid w:val="00482E5A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73759"/>
    <w:rsid w:val="00894B11"/>
    <w:rsid w:val="008A7F37"/>
    <w:rsid w:val="008B137F"/>
    <w:rsid w:val="008D4D82"/>
    <w:rsid w:val="00952E23"/>
    <w:rsid w:val="00997D7D"/>
    <w:rsid w:val="009A3F87"/>
    <w:rsid w:val="009A6FFD"/>
    <w:rsid w:val="009E2D84"/>
    <w:rsid w:val="00A25BD2"/>
    <w:rsid w:val="00A86B49"/>
    <w:rsid w:val="00A967A8"/>
    <w:rsid w:val="00AC00C3"/>
    <w:rsid w:val="00B36547"/>
    <w:rsid w:val="00BB5B9E"/>
    <w:rsid w:val="00BD3832"/>
    <w:rsid w:val="00C13E43"/>
    <w:rsid w:val="00C2357F"/>
    <w:rsid w:val="00C26497"/>
    <w:rsid w:val="00C3410A"/>
    <w:rsid w:val="00C86073"/>
    <w:rsid w:val="00C92BD1"/>
    <w:rsid w:val="00CC7384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F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3662AD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NormalWeb">
    <w:name w:val="Normal (Web)"/>
    <w:basedOn w:val="Normal"/>
    <w:uiPriority w:val="99"/>
    <w:unhideWhenUsed/>
    <w:rsid w:val="00423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www.w3schools.com/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5F7BA5"/>
    <w:rsid w:val="008032CC"/>
    <w:rsid w:val="00973EE1"/>
    <w:rsid w:val="00AC3D2E"/>
    <w:rsid w:val="00AD6183"/>
    <w:rsid w:val="00CC1ADA"/>
    <w:rsid w:val="00F4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34C4E0-97DF-42E6-8510-CC7112A7E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</TotalTime>
  <Pages>13</Pages>
  <Words>519</Words>
  <Characters>2806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Ekips</dc:subject>
  <dc:creator>Helena Strada</dc:creator>
  <cp:keywords/>
  <dc:description/>
  <cp:lastModifiedBy>Rafael Pieri Almeida</cp:lastModifiedBy>
  <cp:revision>2</cp:revision>
  <dcterms:created xsi:type="dcterms:W3CDTF">2019-08-28T14:21:00Z</dcterms:created>
  <dcterms:modified xsi:type="dcterms:W3CDTF">2019-08-28T14:21:00Z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